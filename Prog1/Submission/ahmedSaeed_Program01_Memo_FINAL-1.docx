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C5F04" w14:textId="77777777" w:rsidR="00DB6234" w:rsidRPr="00DB6234" w:rsidRDefault="00DB6234" w:rsidP="00DB6234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AHMED L SAEED</w:t>
      </w:r>
    </w:p>
    <w:p w14:paraId="58F5D5D9" w14:textId="665363D4" w:rsidR="00DB6234" w:rsidRPr="00DB6234" w:rsidRDefault="00DB6234" w:rsidP="00DB6234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CIS 3501 002</w:t>
      </w:r>
    </w:p>
    <w:p w14:paraId="6A19C4EA" w14:textId="2829B58D" w:rsidR="00DB6234" w:rsidRPr="00DB6234" w:rsidRDefault="00DB6234" w:rsidP="00DB6234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DR ELENBOGEN</w:t>
      </w:r>
    </w:p>
    <w:p w14:paraId="79A4321A" w14:textId="6326AD86" w:rsidR="00DB6234" w:rsidRPr="00DB6234" w:rsidRDefault="00DB6234" w:rsidP="00DB6234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MAY 29 2018</w:t>
      </w:r>
    </w:p>
    <w:p w14:paraId="7F6DDFB0" w14:textId="44EC56C5" w:rsidR="00E5680D" w:rsidRDefault="00E5680D" w:rsidP="00DB6234">
      <w:pPr>
        <w:pStyle w:val="NoSpacing"/>
        <w:rPr>
          <w:rFonts w:eastAsia="Times New Roman"/>
        </w:rPr>
      </w:pPr>
      <w:bookmarkStart w:id="0" w:name="_GoBack"/>
      <w:bookmarkEnd w:id="0"/>
    </w:p>
    <w:p w14:paraId="39C9958A" w14:textId="77777777" w:rsidR="00E5680D" w:rsidRDefault="00E5680D" w:rsidP="00DB6234">
      <w:pPr>
        <w:pStyle w:val="NoSpacing"/>
        <w:rPr>
          <w:rFonts w:eastAsia="Times New Roman"/>
        </w:rPr>
      </w:pPr>
    </w:p>
    <w:p w14:paraId="66A5A0C0" w14:textId="000DD86D" w:rsidR="00E5680D" w:rsidRPr="00E5680D" w:rsidRDefault="00DB6234" w:rsidP="00E5680D">
      <w:pPr>
        <w:pStyle w:val="NoSpacing"/>
        <w:jc w:val="center"/>
        <w:rPr>
          <w:rFonts w:eastAsia="Times New Roman"/>
          <w:sz w:val="24"/>
        </w:rPr>
      </w:pPr>
      <w:r w:rsidRPr="00E5680D">
        <w:rPr>
          <w:rFonts w:eastAsia="Times New Roman"/>
          <w:sz w:val="24"/>
        </w:rPr>
        <w:t>PROGRAM 01 - HAPPY LANDINGS</w:t>
      </w:r>
    </w:p>
    <w:p w14:paraId="68261D15" w14:textId="77777777" w:rsidR="00E5680D" w:rsidRPr="00DB6234" w:rsidRDefault="00E5680D" w:rsidP="00DB6234">
      <w:pPr>
        <w:pStyle w:val="NoSpacing"/>
        <w:rPr>
          <w:rStyle w:val="BookTitle"/>
          <w:rFonts w:eastAsia="Times New Roman"/>
          <w:b w:val="0"/>
          <w:bCs w:val="0"/>
          <w:i w:val="0"/>
          <w:iCs w:val="0"/>
          <w:spacing w:val="0"/>
        </w:rPr>
      </w:pPr>
    </w:p>
    <w:p w14:paraId="691D0133" w14:textId="6C4AED1D" w:rsidR="00733E9A" w:rsidRPr="00E5680D" w:rsidRDefault="00D02E29" w:rsidP="00D02E29">
      <w:pPr>
        <w:pStyle w:val="IntenseQuote"/>
        <w:rPr>
          <w:b/>
          <w:color w:val="000000" w:themeColor="text1"/>
        </w:rPr>
      </w:pPr>
      <w:r w:rsidRPr="00E5680D">
        <w:rPr>
          <w:b/>
          <w:color w:val="000000" w:themeColor="text1"/>
        </w:rPr>
        <w:t>Table 1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093"/>
      </w:tblGrid>
      <w:tr w:rsidR="00E30986" w:rsidRPr="0010602A" w14:paraId="6BA0ACD1" w14:textId="77777777" w:rsidTr="00AB5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6" w:type="dxa"/>
            <w:vAlign w:val="center"/>
          </w:tcPr>
          <w:p w14:paraId="2AB6BDDC" w14:textId="68FBD8BE" w:rsidR="0010602A" w:rsidRPr="0010602A" w:rsidRDefault="0010602A" w:rsidP="0010602A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Function</w:t>
            </w:r>
          </w:p>
        </w:tc>
        <w:tc>
          <w:tcPr>
            <w:tcW w:w="3031" w:type="dxa"/>
            <w:vAlign w:val="center"/>
          </w:tcPr>
          <w:p w14:paraId="3F9E7405" w14:textId="2C40BEFE" w:rsidR="0010602A" w:rsidRPr="0010602A" w:rsidRDefault="0010602A" w:rsidP="0010602A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Time Analysis</w:t>
            </w:r>
          </w:p>
        </w:tc>
        <w:tc>
          <w:tcPr>
            <w:tcW w:w="3033" w:type="dxa"/>
            <w:vAlign w:val="center"/>
          </w:tcPr>
          <w:p w14:paraId="3CD5A827" w14:textId="45D259CB" w:rsidR="0010602A" w:rsidRPr="0010602A" w:rsidRDefault="0010602A" w:rsidP="0010602A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Space Analysis</w:t>
            </w:r>
          </w:p>
        </w:tc>
      </w:tr>
      <w:tr w:rsidR="00F919A6" w14:paraId="689BBB2B" w14:textId="77777777" w:rsidTr="00AB548D">
        <w:tc>
          <w:tcPr>
            <w:tcW w:w="3076" w:type="dxa"/>
          </w:tcPr>
          <w:p w14:paraId="0E12C72A" w14:textId="2DB11CC8" w:rsidR="0010602A" w:rsidRDefault="00F919A6" w:rsidP="0010602A">
            <w:r>
              <w:t>c</w:t>
            </w:r>
            <w:r w:rsidR="00E30986">
              <w:t xml:space="preserve">omparison </w:t>
            </w:r>
          </w:p>
        </w:tc>
        <w:tc>
          <w:tcPr>
            <w:tcW w:w="3031" w:type="dxa"/>
            <w:vAlign w:val="center"/>
          </w:tcPr>
          <w:p w14:paraId="016F45D7" w14:textId="7EA9F08E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  <w:tc>
          <w:tcPr>
            <w:tcW w:w="3033" w:type="dxa"/>
            <w:vAlign w:val="center"/>
          </w:tcPr>
          <w:p w14:paraId="24D709B2" w14:textId="587E77DD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</w:tr>
      <w:tr w:rsidR="00E30986" w14:paraId="5D2DD5D3" w14:textId="77777777" w:rsidTr="00AB548D">
        <w:tc>
          <w:tcPr>
            <w:tcW w:w="3076" w:type="dxa"/>
          </w:tcPr>
          <w:p w14:paraId="39684D3B" w14:textId="0B468378" w:rsidR="0010602A" w:rsidRDefault="00E30986" w:rsidP="0010602A">
            <w:r>
              <w:t>PlaneDetails</w:t>
            </w:r>
          </w:p>
        </w:tc>
        <w:tc>
          <w:tcPr>
            <w:tcW w:w="3031" w:type="dxa"/>
            <w:vAlign w:val="center"/>
          </w:tcPr>
          <w:p w14:paraId="7167A21A" w14:textId="06C931EE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  <w:tc>
          <w:tcPr>
            <w:tcW w:w="3033" w:type="dxa"/>
            <w:vAlign w:val="center"/>
          </w:tcPr>
          <w:p w14:paraId="2FC2BF33" w14:textId="6F8D265D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</w:tr>
      <w:tr w:rsidR="00F919A6" w14:paraId="56748F9E" w14:textId="77777777" w:rsidTr="00AB548D">
        <w:tc>
          <w:tcPr>
            <w:tcW w:w="3076" w:type="dxa"/>
          </w:tcPr>
          <w:p w14:paraId="4270F8BD" w14:textId="4E5DEF4B" w:rsidR="0010602A" w:rsidRDefault="00E30986" w:rsidP="0010602A">
            <w:r>
              <w:t>~PlaneDetails</w:t>
            </w:r>
          </w:p>
        </w:tc>
        <w:tc>
          <w:tcPr>
            <w:tcW w:w="3031" w:type="dxa"/>
            <w:vAlign w:val="center"/>
          </w:tcPr>
          <w:p w14:paraId="03033285" w14:textId="1505B2C0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  <w:tc>
          <w:tcPr>
            <w:tcW w:w="3033" w:type="dxa"/>
            <w:vAlign w:val="center"/>
          </w:tcPr>
          <w:p w14:paraId="2CB5D336" w14:textId="16A7380F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</w:tr>
      <w:tr w:rsidR="00E30986" w14:paraId="465CC1ED" w14:textId="77777777" w:rsidTr="00AB548D">
        <w:tc>
          <w:tcPr>
            <w:tcW w:w="3076" w:type="dxa"/>
          </w:tcPr>
          <w:p w14:paraId="50B67870" w14:textId="0754BC78" w:rsidR="0010602A" w:rsidRDefault="00E30986" w:rsidP="0010602A">
            <w:proofErr w:type="spellStart"/>
            <w:r>
              <w:t>insert_plane</w:t>
            </w:r>
            <w:proofErr w:type="spellEnd"/>
          </w:p>
        </w:tc>
        <w:tc>
          <w:tcPr>
            <w:tcW w:w="3031" w:type="dxa"/>
            <w:vAlign w:val="center"/>
          </w:tcPr>
          <w:p w14:paraId="03374AF1" w14:textId="281E55CB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  <w:tc>
          <w:tcPr>
            <w:tcW w:w="3033" w:type="dxa"/>
            <w:vAlign w:val="center"/>
          </w:tcPr>
          <w:p w14:paraId="7B42A264" w14:textId="2ECE0505" w:rsidR="0010602A" w:rsidRDefault="00E30986" w:rsidP="00F919A6">
            <w:pPr>
              <w:jc w:val="center"/>
            </w:pPr>
            <w:r>
              <w:t xml:space="preserve">O( </w:t>
            </w:r>
            <w:r w:rsidR="00F919A6">
              <w:t>1</w:t>
            </w:r>
            <w:r>
              <w:t xml:space="preserve"> )</w:t>
            </w:r>
          </w:p>
        </w:tc>
      </w:tr>
      <w:tr w:rsidR="00F919A6" w14:paraId="1A7F0F74" w14:textId="77777777" w:rsidTr="00AB548D">
        <w:tc>
          <w:tcPr>
            <w:tcW w:w="3076" w:type="dxa"/>
          </w:tcPr>
          <w:p w14:paraId="6F888BB8" w14:textId="6726D0FC" w:rsidR="0010602A" w:rsidRDefault="00E30986" w:rsidP="0010602A">
            <w:r>
              <w:t>determine_sequence</w:t>
            </w:r>
          </w:p>
        </w:tc>
        <w:tc>
          <w:tcPr>
            <w:tcW w:w="3031" w:type="dxa"/>
            <w:vAlign w:val="center"/>
          </w:tcPr>
          <w:p w14:paraId="6464FDE3" w14:textId="6EAC8378" w:rsidR="0010602A" w:rsidRDefault="00DB6234" w:rsidP="00DB6234">
            <w:pPr>
              <w:jc w:val="center"/>
            </w:pPr>
            <w:r>
              <w:t>O( n * n!</w:t>
            </w:r>
            <w:r w:rsidR="00DA302B">
              <w:t xml:space="preserve"> </w:t>
            </w:r>
            <w:r w:rsidR="00E30986">
              <w:t>)</w:t>
            </w:r>
          </w:p>
        </w:tc>
        <w:tc>
          <w:tcPr>
            <w:tcW w:w="3033" w:type="dxa"/>
            <w:vAlign w:val="center"/>
          </w:tcPr>
          <w:p w14:paraId="116CEAF9" w14:textId="5A7A1589" w:rsidR="0010602A" w:rsidRDefault="00E30986" w:rsidP="00F919A6">
            <w:pPr>
              <w:jc w:val="center"/>
            </w:pPr>
            <w:r>
              <w:t xml:space="preserve">O( </w:t>
            </w:r>
            <w:r w:rsidR="00DA302B">
              <w:t>n</w:t>
            </w:r>
            <w:r w:rsidR="00DA302B" w:rsidRPr="00DA302B">
              <w:rPr>
                <w:vertAlign w:val="superscript"/>
              </w:rPr>
              <w:t>2</w:t>
            </w:r>
            <w:r>
              <w:t xml:space="preserve"> )</w:t>
            </w:r>
          </w:p>
        </w:tc>
      </w:tr>
      <w:tr w:rsidR="00E30986" w14:paraId="6AF66F2E" w14:textId="77777777" w:rsidTr="00AB548D">
        <w:tc>
          <w:tcPr>
            <w:tcW w:w="3076" w:type="dxa"/>
          </w:tcPr>
          <w:p w14:paraId="2F3396BB" w14:textId="3D883272" w:rsidR="00E30986" w:rsidRDefault="00E30986" w:rsidP="0010602A">
            <w:r>
              <w:t>determine_distance</w:t>
            </w:r>
          </w:p>
        </w:tc>
        <w:tc>
          <w:tcPr>
            <w:tcW w:w="3031" w:type="dxa"/>
            <w:vAlign w:val="center"/>
          </w:tcPr>
          <w:p w14:paraId="692A4951" w14:textId="7D8095FE" w:rsidR="00E30986" w:rsidRDefault="00E30986" w:rsidP="00F919A6">
            <w:pPr>
              <w:jc w:val="center"/>
            </w:pPr>
            <w:r>
              <w:t xml:space="preserve">O( </w:t>
            </w:r>
            <w:r w:rsidR="0003292D">
              <w:t>n</w:t>
            </w:r>
            <w:r>
              <w:t xml:space="preserve"> )</w:t>
            </w:r>
          </w:p>
        </w:tc>
        <w:tc>
          <w:tcPr>
            <w:tcW w:w="3033" w:type="dxa"/>
            <w:vAlign w:val="center"/>
          </w:tcPr>
          <w:p w14:paraId="164B89E9" w14:textId="670C99C2" w:rsidR="00E30986" w:rsidRDefault="00E30986" w:rsidP="00F919A6">
            <w:pPr>
              <w:jc w:val="center"/>
            </w:pPr>
            <w:r>
              <w:t xml:space="preserve">O( </w:t>
            </w:r>
            <w:r w:rsidR="00811DAB">
              <w:t>1</w:t>
            </w:r>
            <w:r>
              <w:t xml:space="preserve"> )</w:t>
            </w:r>
          </w:p>
        </w:tc>
      </w:tr>
      <w:tr w:rsidR="00E30986" w14:paraId="19546936" w14:textId="77777777" w:rsidTr="00AB548D">
        <w:tc>
          <w:tcPr>
            <w:tcW w:w="3076" w:type="dxa"/>
          </w:tcPr>
          <w:p w14:paraId="12557F62" w14:textId="3CF075F4" w:rsidR="00E30986" w:rsidRDefault="00E30986" w:rsidP="0010602A">
            <w:r>
              <w:t>display_results</w:t>
            </w:r>
          </w:p>
        </w:tc>
        <w:tc>
          <w:tcPr>
            <w:tcW w:w="3031" w:type="dxa"/>
            <w:vAlign w:val="center"/>
          </w:tcPr>
          <w:p w14:paraId="750498E2" w14:textId="6517BB0A" w:rsidR="00E30986" w:rsidRDefault="00E30986" w:rsidP="00F919A6">
            <w:pPr>
              <w:jc w:val="center"/>
            </w:pPr>
            <w:r>
              <w:t xml:space="preserve">O( </w:t>
            </w:r>
            <w:r w:rsidR="0003292D">
              <w:t>n</w:t>
            </w:r>
            <w:r>
              <w:t xml:space="preserve"> )</w:t>
            </w:r>
          </w:p>
        </w:tc>
        <w:tc>
          <w:tcPr>
            <w:tcW w:w="3033" w:type="dxa"/>
            <w:vAlign w:val="center"/>
          </w:tcPr>
          <w:p w14:paraId="4C69FE7A" w14:textId="5AD2651C" w:rsidR="00AB548D" w:rsidRDefault="00E30986" w:rsidP="00AB548D">
            <w:pPr>
              <w:jc w:val="center"/>
            </w:pPr>
            <w:r>
              <w:t xml:space="preserve">O( </w:t>
            </w:r>
            <w:r w:rsidR="0003292D">
              <w:t>1</w:t>
            </w:r>
            <w:r>
              <w:t xml:space="preserve"> )</w:t>
            </w:r>
          </w:p>
        </w:tc>
      </w:tr>
      <w:tr w:rsidR="00AB548D" w14:paraId="2F6CB9CD" w14:textId="77777777" w:rsidTr="00AB548D">
        <w:tc>
          <w:tcPr>
            <w:tcW w:w="3076" w:type="dxa"/>
          </w:tcPr>
          <w:p w14:paraId="50051F76" w14:textId="08F2C769" w:rsidR="00AB548D" w:rsidRDefault="00AB548D" w:rsidP="00AB548D">
            <w:r>
              <w:t>main</w:t>
            </w:r>
          </w:p>
        </w:tc>
        <w:tc>
          <w:tcPr>
            <w:tcW w:w="3031" w:type="dxa"/>
            <w:vAlign w:val="center"/>
          </w:tcPr>
          <w:p w14:paraId="6F94D36C" w14:textId="0571CA51" w:rsidR="00AB548D" w:rsidRDefault="00AB548D" w:rsidP="00AB548D">
            <w:pPr>
              <w:jc w:val="center"/>
            </w:pPr>
            <w:r>
              <w:t>O( n</w:t>
            </w:r>
            <w:r w:rsidRPr="00811DAB">
              <w:rPr>
                <w:vertAlign w:val="superscript"/>
              </w:rPr>
              <w:t>2</w:t>
            </w:r>
            <w:r>
              <w:t xml:space="preserve"> * n! )</w:t>
            </w:r>
          </w:p>
        </w:tc>
        <w:tc>
          <w:tcPr>
            <w:tcW w:w="3033" w:type="dxa"/>
            <w:vAlign w:val="center"/>
          </w:tcPr>
          <w:p w14:paraId="3B7FC31B" w14:textId="796B3334" w:rsidR="00AB548D" w:rsidRDefault="00AB548D" w:rsidP="00AB548D">
            <w:pPr>
              <w:jc w:val="center"/>
            </w:pPr>
            <w:r>
              <w:t>O( n</w:t>
            </w:r>
            <w:r w:rsidRPr="00811DAB">
              <w:rPr>
                <w:vertAlign w:val="superscript"/>
              </w:rPr>
              <w:t>2</w:t>
            </w:r>
            <w:r>
              <w:t xml:space="preserve"> )</w:t>
            </w:r>
          </w:p>
        </w:tc>
      </w:tr>
    </w:tbl>
    <w:p w14:paraId="3953B6F1" w14:textId="5930730B" w:rsidR="0010602A" w:rsidRDefault="0010602A" w:rsidP="00E5680D"/>
    <w:p w14:paraId="1FC2AD6A" w14:textId="4FB0B092" w:rsidR="00E5680D" w:rsidRDefault="00E5680D">
      <w:r>
        <w:br w:type="page"/>
      </w:r>
    </w:p>
    <w:p w14:paraId="4872AAE1" w14:textId="77777777" w:rsidR="00E5680D" w:rsidRDefault="00E5680D"/>
    <w:p w14:paraId="78E07DD2" w14:textId="1473423B" w:rsidR="00E5680D" w:rsidRPr="00E5680D" w:rsidRDefault="00E5680D" w:rsidP="00E5680D">
      <w:pPr>
        <w:pStyle w:val="IntenseQuote"/>
        <w:rPr>
          <w:b/>
        </w:rPr>
      </w:pPr>
      <w:r w:rsidRPr="00E5680D">
        <w:rPr>
          <w:b/>
        </w:rPr>
        <w:t>Table 2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338"/>
        <w:gridCol w:w="2305"/>
        <w:gridCol w:w="2323"/>
        <w:gridCol w:w="2334"/>
      </w:tblGrid>
      <w:tr w:rsidR="008004F3" w14:paraId="42CAECFE" w14:textId="77777777" w:rsidTr="000E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8" w:type="dxa"/>
            <w:vAlign w:val="center"/>
          </w:tcPr>
          <w:p w14:paraId="236976FB" w14:textId="71BF56A1" w:rsidR="008004F3" w:rsidRPr="008004F3" w:rsidRDefault="008004F3" w:rsidP="008004F3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Reason for Test</w:t>
            </w:r>
          </w:p>
        </w:tc>
        <w:tc>
          <w:tcPr>
            <w:tcW w:w="2265" w:type="dxa"/>
            <w:vAlign w:val="center"/>
          </w:tcPr>
          <w:p w14:paraId="20064C42" w14:textId="5EEC33D3" w:rsidR="008004F3" w:rsidRPr="008004F3" w:rsidRDefault="00181C89" w:rsidP="008004F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r w:rsidR="008004F3" w:rsidRPr="008004F3">
              <w:rPr>
                <w:sz w:val="28"/>
              </w:rPr>
              <w:t>Input</w:t>
            </w:r>
            <w:r>
              <w:rPr>
                <w:sz w:val="28"/>
              </w:rPr>
              <w:t xml:space="preserve"> Data</w:t>
            </w:r>
          </w:p>
        </w:tc>
        <w:tc>
          <w:tcPr>
            <w:tcW w:w="2283" w:type="dxa"/>
            <w:vAlign w:val="center"/>
          </w:tcPr>
          <w:p w14:paraId="2CA847FC" w14:textId="7E0E33DF" w:rsidR="008004F3" w:rsidRPr="008004F3" w:rsidRDefault="008004F3" w:rsidP="008004F3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Expected Output</w:t>
            </w:r>
          </w:p>
        </w:tc>
        <w:tc>
          <w:tcPr>
            <w:tcW w:w="2274" w:type="dxa"/>
            <w:vAlign w:val="center"/>
          </w:tcPr>
          <w:p w14:paraId="4EDE5760" w14:textId="4B183A24" w:rsidR="008004F3" w:rsidRPr="008004F3" w:rsidRDefault="008004F3" w:rsidP="008004F3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Actual Output</w:t>
            </w:r>
          </w:p>
        </w:tc>
      </w:tr>
      <w:tr w:rsidR="008004F3" w14:paraId="7EAAB0BD" w14:textId="77777777" w:rsidTr="000E5D88">
        <w:tc>
          <w:tcPr>
            <w:tcW w:w="2278" w:type="dxa"/>
          </w:tcPr>
          <w:p w14:paraId="7DF2B46C" w14:textId="17E68F15" w:rsidR="008004F3" w:rsidRDefault="008004F3" w:rsidP="0010602A">
            <w:r>
              <w:t xml:space="preserve">To test if program can </w:t>
            </w:r>
            <w:r w:rsidR="00583C2C">
              <w:t xml:space="preserve">handle </w:t>
            </w:r>
            <w:r w:rsidR="00B10E67">
              <w:t xml:space="preserve">many test cases. </w:t>
            </w:r>
          </w:p>
        </w:tc>
        <w:tc>
          <w:tcPr>
            <w:tcW w:w="2265" w:type="dxa"/>
          </w:tcPr>
          <w:p w14:paraId="1B239DDB" w14:textId="37B22078" w:rsidR="00583C2C" w:rsidRDefault="00583C2C" w:rsidP="00583C2C">
            <w:pPr>
              <w:pStyle w:val="NoSpacing"/>
            </w:pPr>
            <w:r>
              <w:t>5</w:t>
            </w:r>
          </w:p>
          <w:p w14:paraId="63F77E7E" w14:textId="77777777" w:rsidR="00583C2C" w:rsidRDefault="00583C2C" w:rsidP="00583C2C">
            <w:pPr>
              <w:pStyle w:val="NoSpacing"/>
            </w:pPr>
            <w:r>
              <w:t>3</w:t>
            </w:r>
          </w:p>
          <w:p w14:paraId="28BCA641" w14:textId="77777777" w:rsidR="00583C2C" w:rsidRDefault="00583C2C" w:rsidP="00583C2C">
            <w:pPr>
              <w:pStyle w:val="NoSpacing"/>
            </w:pPr>
            <w:r>
              <w:t>0 2 0 4 0 6</w:t>
            </w:r>
          </w:p>
          <w:p w14:paraId="672A7EAD" w14:textId="77777777" w:rsidR="00583C2C" w:rsidRDefault="00583C2C" w:rsidP="00583C2C">
            <w:pPr>
              <w:pStyle w:val="NoSpacing"/>
            </w:pPr>
            <w:r>
              <w:t>4</w:t>
            </w:r>
          </w:p>
          <w:p w14:paraId="644A9ED1" w14:textId="77777777" w:rsidR="00583C2C" w:rsidRDefault="00583C2C" w:rsidP="00583C2C">
            <w:pPr>
              <w:pStyle w:val="NoSpacing"/>
            </w:pPr>
            <w:r>
              <w:t>1 5 5 10 10 15 20 30</w:t>
            </w:r>
          </w:p>
          <w:p w14:paraId="10475357" w14:textId="7DA229DC" w:rsidR="00DB6234" w:rsidRDefault="00583C2C" w:rsidP="00583C2C">
            <w:pPr>
              <w:pStyle w:val="NoSpacing"/>
            </w:pPr>
            <w:r>
              <w:t>2</w:t>
            </w:r>
          </w:p>
          <w:p w14:paraId="5CBF4C1B" w14:textId="7FC05344" w:rsidR="00583C2C" w:rsidRDefault="00583C2C" w:rsidP="00583C2C">
            <w:pPr>
              <w:pStyle w:val="NoSpacing"/>
            </w:pPr>
            <w:r>
              <w:t>18 42 50 100</w:t>
            </w:r>
          </w:p>
          <w:p w14:paraId="109BFDD9" w14:textId="77777777" w:rsidR="00DB6234" w:rsidRDefault="00DB6234" w:rsidP="00DB6234">
            <w:pPr>
              <w:pStyle w:val="NoSpacing"/>
            </w:pPr>
            <w:r>
              <w:t>2</w:t>
            </w:r>
          </w:p>
          <w:p w14:paraId="5D6C008E" w14:textId="4993A9F4" w:rsidR="00DB6234" w:rsidRDefault="00DB6234" w:rsidP="00583C2C">
            <w:pPr>
              <w:pStyle w:val="NoSpacing"/>
            </w:pPr>
            <w:r>
              <w:t>0 10 0 20</w:t>
            </w:r>
          </w:p>
          <w:p w14:paraId="35FCB34D" w14:textId="6FB7134A" w:rsidR="00583C2C" w:rsidRDefault="00583C2C" w:rsidP="00583C2C">
            <w:pPr>
              <w:pStyle w:val="NoSpacing"/>
            </w:pPr>
            <w:r>
              <w:t>3</w:t>
            </w:r>
          </w:p>
          <w:p w14:paraId="12497F3D" w14:textId="24C8FC3E" w:rsidR="00583C2C" w:rsidRDefault="00583C2C" w:rsidP="00583C2C">
            <w:pPr>
              <w:pStyle w:val="NoSpacing"/>
            </w:pPr>
            <w:r>
              <w:t>0 10 100 200 50 60</w:t>
            </w:r>
          </w:p>
          <w:p w14:paraId="63007F81" w14:textId="7DECADA6" w:rsidR="00B10E67" w:rsidRDefault="00B10E67" w:rsidP="00583C2C">
            <w:pPr>
              <w:pStyle w:val="NoSpacing"/>
            </w:pPr>
          </w:p>
        </w:tc>
        <w:tc>
          <w:tcPr>
            <w:tcW w:w="2283" w:type="dxa"/>
          </w:tcPr>
          <w:p w14:paraId="0AB3A6B6" w14:textId="77777777" w:rsidR="00583C2C" w:rsidRDefault="00583C2C" w:rsidP="00583C2C">
            <w:pPr>
              <w:pStyle w:val="NoSpacing"/>
            </w:pPr>
            <w:r>
              <w:t>1 2 3 3.00</w:t>
            </w:r>
          </w:p>
          <w:p w14:paraId="4BE6B09F" w14:textId="77777777" w:rsidR="00583C2C" w:rsidRDefault="00583C2C" w:rsidP="00583C2C">
            <w:pPr>
              <w:pStyle w:val="NoSpacing"/>
            </w:pPr>
            <w:r>
              <w:t>1 2 3 4 5.00</w:t>
            </w:r>
          </w:p>
          <w:p w14:paraId="211B0FC9" w14:textId="77777777" w:rsidR="00583C2C" w:rsidRDefault="00583C2C" w:rsidP="00583C2C">
            <w:pPr>
              <w:pStyle w:val="NoSpacing"/>
            </w:pPr>
            <w:r>
              <w:t>1 2 82.00</w:t>
            </w:r>
          </w:p>
          <w:p w14:paraId="2A403E15" w14:textId="17A1799F" w:rsidR="00DB6234" w:rsidRDefault="00DB6234" w:rsidP="00DB6234">
            <w:pPr>
              <w:pStyle w:val="NoSpacing"/>
            </w:pPr>
            <w:r>
              <w:t>1 2 20.00</w:t>
            </w:r>
          </w:p>
          <w:p w14:paraId="252863D6" w14:textId="401CC1B6" w:rsidR="008004F3" w:rsidRDefault="00583C2C" w:rsidP="0010602A">
            <w:r>
              <w:t>1 3 2 60.00</w:t>
            </w:r>
          </w:p>
        </w:tc>
        <w:tc>
          <w:tcPr>
            <w:tcW w:w="2274" w:type="dxa"/>
          </w:tcPr>
          <w:p w14:paraId="100A8AE1" w14:textId="77777777" w:rsidR="00583C2C" w:rsidRDefault="00583C2C" w:rsidP="00583C2C">
            <w:pPr>
              <w:pStyle w:val="NoSpacing"/>
            </w:pPr>
            <w:r>
              <w:t>1 2 3 3.00</w:t>
            </w:r>
          </w:p>
          <w:p w14:paraId="7F7E9873" w14:textId="77777777" w:rsidR="00583C2C" w:rsidRDefault="00583C2C" w:rsidP="00583C2C">
            <w:pPr>
              <w:pStyle w:val="NoSpacing"/>
            </w:pPr>
            <w:r>
              <w:t>1 2 3 4 5.00</w:t>
            </w:r>
          </w:p>
          <w:p w14:paraId="36AB7541" w14:textId="1A1D3067" w:rsidR="00583C2C" w:rsidRDefault="00583C2C" w:rsidP="00583C2C">
            <w:pPr>
              <w:pStyle w:val="NoSpacing"/>
            </w:pPr>
            <w:r>
              <w:t>1 2 82.00</w:t>
            </w:r>
            <w:r w:rsidR="00DB6234">
              <w:br/>
            </w:r>
            <w:r w:rsidR="00DB6234">
              <w:t>1 2 20.00</w:t>
            </w:r>
          </w:p>
          <w:p w14:paraId="198AD8C5" w14:textId="6ABE13A8" w:rsidR="008004F3" w:rsidRDefault="00583C2C" w:rsidP="00583C2C">
            <w:r>
              <w:t>1 3 2 60.00</w:t>
            </w:r>
          </w:p>
        </w:tc>
      </w:tr>
      <w:tr w:rsidR="000E5D88" w14:paraId="6F25EEDB" w14:textId="77777777" w:rsidTr="000E5D88">
        <w:tc>
          <w:tcPr>
            <w:tcW w:w="2278" w:type="dxa"/>
          </w:tcPr>
          <w:p w14:paraId="754B452F" w14:textId="42CC645E" w:rsidR="000E5D88" w:rsidRDefault="000E5D88" w:rsidP="00DB6234">
            <w:r>
              <w:t xml:space="preserve">To </w:t>
            </w:r>
            <w:r w:rsidR="00DB6234">
              <w:t xml:space="preserve">test with obscene interval values (test limits). </w:t>
            </w:r>
          </w:p>
        </w:tc>
        <w:tc>
          <w:tcPr>
            <w:tcW w:w="2265" w:type="dxa"/>
          </w:tcPr>
          <w:p w14:paraId="5CD139FF" w14:textId="77777777" w:rsidR="00DB6234" w:rsidRDefault="00DB6234" w:rsidP="000E5D88">
            <w:pPr>
              <w:pStyle w:val="NoSpacing"/>
            </w:pPr>
            <w:r>
              <w:t>1</w:t>
            </w:r>
          </w:p>
          <w:p w14:paraId="5BA84238" w14:textId="77777777" w:rsidR="00DB6234" w:rsidRDefault="00DB6234" w:rsidP="000E5D88">
            <w:pPr>
              <w:pStyle w:val="NoSpacing"/>
            </w:pPr>
            <w:r>
              <w:t>3</w:t>
            </w:r>
          </w:p>
          <w:p w14:paraId="63AA0619" w14:textId="0F1FB44D" w:rsidR="00DB6234" w:rsidRDefault="00DB6234" w:rsidP="000E5D88">
            <w:pPr>
              <w:pStyle w:val="NoSpacing"/>
            </w:pPr>
            <w:r>
              <w:t>2424 2588 42 245 999 99999</w:t>
            </w:r>
          </w:p>
        </w:tc>
        <w:tc>
          <w:tcPr>
            <w:tcW w:w="2283" w:type="dxa"/>
          </w:tcPr>
          <w:p w14:paraId="0CB8C7D3" w14:textId="0FBDA791" w:rsidR="000E5D88" w:rsidRDefault="00DB6234" w:rsidP="000E5D88">
            <w:pPr>
              <w:pStyle w:val="NoSpacing"/>
            </w:pPr>
            <w:r>
              <w:t>2 1 3 2546.00</w:t>
            </w:r>
          </w:p>
        </w:tc>
        <w:tc>
          <w:tcPr>
            <w:tcW w:w="2274" w:type="dxa"/>
          </w:tcPr>
          <w:p w14:paraId="27D69BDB" w14:textId="7606272E" w:rsidR="000E5D88" w:rsidRDefault="00DB6234" w:rsidP="000E5D88">
            <w:r>
              <w:t>2 1 3 2546.00</w:t>
            </w:r>
          </w:p>
        </w:tc>
      </w:tr>
      <w:tr w:rsidR="000E5D88" w14:paraId="31376DD8" w14:textId="77777777" w:rsidTr="000E5D88">
        <w:tc>
          <w:tcPr>
            <w:tcW w:w="2278" w:type="dxa"/>
          </w:tcPr>
          <w:p w14:paraId="1D4940A5" w14:textId="4E5740B9" w:rsidR="000E5D88" w:rsidRDefault="00441CAB" w:rsidP="000E5D88">
            <w:r>
              <w:t>To determine if program will print lexicographically if all inputs hold same intervals</w:t>
            </w:r>
            <w:r w:rsidR="00317662">
              <w:t>.</w:t>
            </w:r>
          </w:p>
        </w:tc>
        <w:tc>
          <w:tcPr>
            <w:tcW w:w="2265" w:type="dxa"/>
          </w:tcPr>
          <w:p w14:paraId="1E41C1CD" w14:textId="7CE0DBD0" w:rsidR="00441CAB" w:rsidRDefault="00441CAB" w:rsidP="000E5D88">
            <w:r>
              <w:t>1</w:t>
            </w:r>
            <w:r>
              <w:br/>
              <w:t>3</w:t>
            </w:r>
            <w:r>
              <w:br/>
              <w:t>0 10 0 10 0 10</w:t>
            </w:r>
          </w:p>
        </w:tc>
        <w:tc>
          <w:tcPr>
            <w:tcW w:w="2283" w:type="dxa"/>
          </w:tcPr>
          <w:p w14:paraId="5BB4905D" w14:textId="4912329F" w:rsidR="000E5D88" w:rsidRDefault="00441CAB" w:rsidP="000E5D88">
            <w:r w:rsidRPr="00441CAB">
              <w:t>1 2 3 5.00</w:t>
            </w:r>
          </w:p>
        </w:tc>
        <w:tc>
          <w:tcPr>
            <w:tcW w:w="2274" w:type="dxa"/>
          </w:tcPr>
          <w:p w14:paraId="39133726" w14:textId="1B8274FC" w:rsidR="000E5D88" w:rsidRDefault="00441CAB" w:rsidP="000E5D88">
            <w:r w:rsidRPr="00441CAB">
              <w:t>1 2 3 5.00</w:t>
            </w:r>
          </w:p>
        </w:tc>
      </w:tr>
      <w:tr w:rsidR="000E5D88" w14:paraId="019245BB" w14:textId="77777777" w:rsidTr="000E5D88">
        <w:tc>
          <w:tcPr>
            <w:tcW w:w="2278" w:type="dxa"/>
          </w:tcPr>
          <w:p w14:paraId="367DC46C" w14:textId="44E1DFC0" w:rsidR="000E5D88" w:rsidRDefault="00DB6234" w:rsidP="00DB6234">
            <w:r>
              <w:t xml:space="preserve">Test various planes. Check if algorithm can handle it. </w:t>
            </w:r>
          </w:p>
        </w:tc>
        <w:tc>
          <w:tcPr>
            <w:tcW w:w="2265" w:type="dxa"/>
          </w:tcPr>
          <w:p w14:paraId="11E52B9E" w14:textId="31AC5442" w:rsidR="00491AB8" w:rsidRDefault="00491AB8" w:rsidP="000E5D88">
            <w:r>
              <w:t>1</w:t>
            </w:r>
            <w:r>
              <w:br/>
              <w:t>10</w:t>
            </w:r>
            <w:r>
              <w:br/>
              <w:t xml:space="preserve">0 2 0 4 0 6 0 8 0 10 </w:t>
            </w:r>
            <w:r w:rsidR="00F63807">
              <w:br/>
            </w:r>
            <w:r>
              <w:t xml:space="preserve">0 12 0 </w:t>
            </w:r>
            <w:r w:rsidR="00F63807">
              <w:t xml:space="preserve">14 0 16 0 18 </w:t>
            </w:r>
            <w:r w:rsidR="00F63807">
              <w:br/>
              <w:t>0 20</w:t>
            </w:r>
          </w:p>
        </w:tc>
        <w:tc>
          <w:tcPr>
            <w:tcW w:w="2283" w:type="dxa"/>
          </w:tcPr>
          <w:p w14:paraId="1FC711B6" w14:textId="729B6016" w:rsidR="000E5D88" w:rsidRDefault="00F63807" w:rsidP="000E5D88">
            <w:r w:rsidRPr="00F63807">
              <w:t>1 2 3 4 5 6 7 8 9 10 2.22</w:t>
            </w:r>
          </w:p>
        </w:tc>
        <w:tc>
          <w:tcPr>
            <w:tcW w:w="2274" w:type="dxa"/>
          </w:tcPr>
          <w:p w14:paraId="32FF2745" w14:textId="66A8E66A" w:rsidR="000E5D88" w:rsidRDefault="00F63807" w:rsidP="000E5D88">
            <w:r w:rsidRPr="00F63807">
              <w:t>1 2 3 4 5 6 7 8 9 10 2.22</w:t>
            </w:r>
          </w:p>
        </w:tc>
      </w:tr>
    </w:tbl>
    <w:p w14:paraId="350F5F0F" w14:textId="77777777" w:rsidR="008004F3" w:rsidRDefault="008004F3" w:rsidP="0010602A"/>
    <w:sectPr w:rsidR="008004F3" w:rsidSect="0046586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F824F" w14:textId="77777777" w:rsidR="00DD3751" w:rsidRDefault="00DD3751" w:rsidP="00465866">
      <w:pPr>
        <w:spacing w:after="0" w:line="240" w:lineRule="auto"/>
      </w:pPr>
      <w:r>
        <w:separator/>
      </w:r>
    </w:p>
  </w:endnote>
  <w:endnote w:type="continuationSeparator" w:id="0">
    <w:p w14:paraId="357F0AC5" w14:textId="77777777" w:rsidR="00DD3751" w:rsidRDefault="00DD3751" w:rsidP="0046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FCBEB" w14:textId="77777777" w:rsidR="00DD3751" w:rsidRDefault="00DD3751" w:rsidP="00465866">
      <w:pPr>
        <w:spacing w:after="0" w:line="240" w:lineRule="auto"/>
      </w:pPr>
      <w:r>
        <w:separator/>
      </w:r>
    </w:p>
  </w:footnote>
  <w:footnote w:type="continuationSeparator" w:id="0">
    <w:p w14:paraId="36F3DFE3" w14:textId="77777777" w:rsidR="00DD3751" w:rsidRDefault="00DD3751" w:rsidP="0046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2D6B5" w14:textId="4BED172F" w:rsidR="003D51DE" w:rsidRDefault="003D51DE" w:rsidP="00465866">
    <w:pPr>
      <w:pStyle w:val="Header"/>
      <w:jc w:val="right"/>
    </w:pPr>
    <w:r>
      <w:tab/>
    </w:r>
    <w:sdt>
      <w:sdtPr>
        <w:id w:val="-1141264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30986">
          <w:t xml:space="preserve">Saeed, </w:t>
        </w:r>
        <w:r w:rsidR="00897406">
          <w:t>Program 01</w:t>
        </w:r>
        <w:r w:rsidR="00DB6234">
          <w:t>, Memo</w:t>
        </w:r>
        <w:r>
          <w:t xml:space="preserve">;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54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C33DB42" w14:textId="77777777" w:rsidR="003D51DE" w:rsidRDefault="003D51DE" w:rsidP="00465866">
    <w:pPr>
      <w:pStyle w:val="Header"/>
      <w:tabs>
        <w:tab w:val="clear" w:pos="4680"/>
        <w:tab w:val="clear" w:pos="9360"/>
        <w:tab w:val="left" w:pos="84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BC6"/>
    <w:multiLevelType w:val="hybridMultilevel"/>
    <w:tmpl w:val="768C7722"/>
    <w:lvl w:ilvl="0" w:tplc="F20E8E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F4684"/>
    <w:multiLevelType w:val="hybridMultilevel"/>
    <w:tmpl w:val="384E64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028D"/>
    <w:multiLevelType w:val="hybridMultilevel"/>
    <w:tmpl w:val="384E64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3E9E"/>
    <w:multiLevelType w:val="hybridMultilevel"/>
    <w:tmpl w:val="E514B668"/>
    <w:lvl w:ilvl="0" w:tplc="CFA0A7A4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71B47"/>
    <w:multiLevelType w:val="hybridMultilevel"/>
    <w:tmpl w:val="D060700C"/>
    <w:lvl w:ilvl="0" w:tplc="EEC6B5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4781"/>
    <w:multiLevelType w:val="hybridMultilevel"/>
    <w:tmpl w:val="4F363D62"/>
    <w:lvl w:ilvl="0" w:tplc="3D961DF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B6F"/>
    <w:multiLevelType w:val="hybridMultilevel"/>
    <w:tmpl w:val="6A54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D4C75"/>
    <w:multiLevelType w:val="hybridMultilevel"/>
    <w:tmpl w:val="BBC6168E"/>
    <w:lvl w:ilvl="0" w:tplc="18861C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01663"/>
    <w:multiLevelType w:val="hybridMultilevel"/>
    <w:tmpl w:val="A91E95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7845"/>
    <w:multiLevelType w:val="hybridMultilevel"/>
    <w:tmpl w:val="8E0E39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D251D"/>
    <w:multiLevelType w:val="hybridMultilevel"/>
    <w:tmpl w:val="AF3E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7010B"/>
    <w:multiLevelType w:val="hybridMultilevel"/>
    <w:tmpl w:val="384E64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613E8"/>
    <w:multiLevelType w:val="hybridMultilevel"/>
    <w:tmpl w:val="384E64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D5CFC"/>
    <w:multiLevelType w:val="hybridMultilevel"/>
    <w:tmpl w:val="384E64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F62F8"/>
    <w:multiLevelType w:val="hybridMultilevel"/>
    <w:tmpl w:val="0F44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D4B6D"/>
    <w:multiLevelType w:val="hybridMultilevel"/>
    <w:tmpl w:val="06485F80"/>
    <w:lvl w:ilvl="0" w:tplc="899CB92A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D2161"/>
    <w:multiLevelType w:val="hybridMultilevel"/>
    <w:tmpl w:val="9D3E01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5"/>
  </w:num>
  <w:num w:numId="7">
    <w:abstractNumId w:val="16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0A"/>
    <w:rsid w:val="000248C5"/>
    <w:rsid w:val="0003292D"/>
    <w:rsid w:val="00060F47"/>
    <w:rsid w:val="00065004"/>
    <w:rsid w:val="000738EC"/>
    <w:rsid w:val="00094C80"/>
    <w:rsid w:val="00096F49"/>
    <w:rsid w:val="000A0717"/>
    <w:rsid w:val="000C6960"/>
    <w:rsid w:val="000E5D88"/>
    <w:rsid w:val="0010602A"/>
    <w:rsid w:val="0011391D"/>
    <w:rsid w:val="00131CFE"/>
    <w:rsid w:val="00152417"/>
    <w:rsid w:val="00155456"/>
    <w:rsid w:val="00175AA2"/>
    <w:rsid w:val="00177889"/>
    <w:rsid w:val="00181C89"/>
    <w:rsid w:val="001D0121"/>
    <w:rsid w:val="001F7773"/>
    <w:rsid w:val="002007B0"/>
    <w:rsid w:val="00225398"/>
    <w:rsid w:val="00226299"/>
    <w:rsid w:val="002C33E5"/>
    <w:rsid w:val="002E434F"/>
    <w:rsid w:val="0030010E"/>
    <w:rsid w:val="00306465"/>
    <w:rsid w:val="003106EB"/>
    <w:rsid w:val="00317662"/>
    <w:rsid w:val="00321AE4"/>
    <w:rsid w:val="003341AD"/>
    <w:rsid w:val="0034583E"/>
    <w:rsid w:val="00367722"/>
    <w:rsid w:val="00395BB6"/>
    <w:rsid w:val="003B46FF"/>
    <w:rsid w:val="003D51DE"/>
    <w:rsid w:val="003D6DE2"/>
    <w:rsid w:val="004005EE"/>
    <w:rsid w:val="00420B6D"/>
    <w:rsid w:val="00422940"/>
    <w:rsid w:val="00441CAB"/>
    <w:rsid w:val="004423A7"/>
    <w:rsid w:val="00455CED"/>
    <w:rsid w:val="00465866"/>
    <w:rsid w:val="00491AB8"/>
    <w:rsid w:val="004B60CC"/>
    <w:rsid w:val="004E49C4"/>
    <w:rsid w:val="005336DA"/>
    <w:rsid w:val="00562A6E"/>
    <w:rsid w:val="00574767"/>
    <w:rsid w:val="00577B3D"/>
    <w:rsid w:val="00580C41"/>
    <w:rsid w:val="00583C2C"/>
    <w:rsid w:val="005F2E69"/>
    <w:rsid w:val="00621DD4"/>
    <w:rsid w:val="00632FBE"/>
    <w:rsid w:val="00662736"/>
    <w:rsid w:val="00662B67"/>
    <w:rsid w:val="006873B5"/>
    <w:rsid w:val="0069229D"/>
    <w:rsid w:val="006E2D91"/>
    <w:rsid w:val="00702AED"/>
    <w:rsid w:val="00710EC0"/>
    <w:rsid w:val="00731417"/>
    <w:rsid w:val="00733E9A"/>
    <w:rsid w:val="007500DE"/>
    <w:rsid w:val="0075543F"/>
    <w:rsid w:val="007A0126"/>
    <w:rsid w:val="007A6555"/>
    <w:rsid w:val="007B1BA2"/>
    <w:rsid w:val="007B6A53"/>
    <w:rsid w:val="007B75E7"/>
    <w:rsid w:val="007C2C39"/>
    <w:rsid w:val="007D1E73"/>
    <w:rsid w:val="008004F3"/>
    <w:rsid w:val="00811DAB"/>
    <w:rsid w:val="00815549"/>
    <w:rsid w:val="0085616D"/>
    <w:rsid w:val="008800D6"/>
    <w:rsid w:val="00881C3F"/>
    <w:rsid w:val="00897406"/>
    <w:rsid w:val="008A6598"/>
    <w:rsid w:val="008B4E85"/>
    <w:rsid w:val="008D11DA"/>
    <w:rsid w:val="009312B1"/>
    <w:rsid w:val="00962E3D"/>
    <w:rsid w:val="0096517C"/>
    <w:rsid w:val="0098344E"/>
    <w:rsid w:val="009B1735"/>
    <w:rsid w:val="009D62FC"/>
    <w:rsid w:val="00A1683D"/>
    <w:rsid w:val="00A6299E"/>
    <w:rsid w:val="00A77C8B"/>
    <w:rsid w:val="00A9243D"/>
    <w:rsid w:val="00A93EB3"/>
    <w:rsid w:val="00A964FF"/>
    <w:rsid w:val="00AA28DC"/>
    <w:rsid w:val="00AB12BC"/>
    <w:rsid w:val="00AB548D"/>
    <w:rsid w:val="00AD32FF"/>
    <w:rsid w:val="00B057C5"/>
    <w:rsid w:val="00B10E67"/>
    <w:rsid w:val="00B52F6A"/>
    <w:rsid w:val="00B54A04"/>
    <w:rsid w:val="00BE1B4A"/>
    <w:rsid w:val="00C053AF"/>
    <w:rsid w:val="00C72531"/>
    <w:rsid w:val="00CB17DD"/>
    <w:rsid w:val="00CD477E"/>
    <w:rsid w:val="00D02E29"/>
    <w:rsid w:val="00D13CEE"/>
    <w:rsid w:val="00D26E59"/>
    <w:rsid w:val="00D5775D"/>
    <w:rsid w:val="00D76876"/>
    <w:rsid w:val="00D9693A"/>
    <w:rsid w:val="00DA302B"/>
    <w:rsid w:val="00DB6234"/>
    <w:rsid w:val="00DD3751"/>
    <w:rsid w:val="00DE0A8D"/>
    <w:rsid w:val="00DF70DB"/>
    <w:rsid w:val="00E05012"/>
    <w:rsid w:val="00E30986"/>
    <w:rsid w:val="00E52F0F"/>
    <w:rsid w:val="00E5680D"/>
    <w:rsid w:val="00E64B0A"/>
    <w:rsid w:val="00EA27F4"/>
    <w:rsid w:val="00EF55AE"/>
    <w:rsid w:val="00F150BF"/>
    <w:rsid w:val="00F36613"/>
    <w:rsid w:val="00F63807"/>
    <w:rsid w:val="00F657A1"/>
    <w:rsid w:val="00F74113"/>
    <w:rsid w:val="00F919A6"/>
    <w:rsid w:val="00F94FF4"/>
    <w:rsid w:val="00F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7BCD70"/>
  <w15:chartTrackingRefBased/>
  <w15:docId w15:val="{B459B4DC-3B0A-4E52-8492-02CFFCC8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3E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3E9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33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9A"/>
    <w:pPr>
      <w:ind w:left="720"/>
      <w:contextualSpacing/>
    </w:pPr>
  </w:style>
  <w:style w:type="table" w:styleId="TableGrid">
    <w:name w:val="Table Grid"/>
    <w:basedOn w:val="TableNormal"/>
    <w:uiPriority w:val="39"/>
    <w:rsid w:val="001D012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0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66"/>
  </w:style>
  <w:style w:type="paragraph" w:styleId="Footer">
    <w:name w:val="footer"/>
    <w:basedOn w:val="Normal"/>
    <w:link w:val="FooterChar"/>
    <w:uiPriority w:val="99"/>
    <w:unhideWhenUsed/>
    <w:rsid w:val="0046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66"/>
  </w:style>
  <w:style w:type="paragraph" w:styleId="BalloonText">
    <w:name w:val="Balloon Text"/>
    <w:basedOn w:val="Normal"/>
    <w:link w:val="BalloonTextChar"/>
    <w:uiPriority w:val="99"/>
    <w:semiHidden/>
    <w:unhideWhenUsed/>
    <w:rsid w:val="00A96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F"/>
    <w:rPr>
      <w:rFonts w:ascii="Segoe UI" w:hAnsi="Segoe UI" w:cs="Segoe UI"/>
      <w:sz w:val="18"/>
      <w:szCs w:val="18"/>
    </w:rPr>
  </w:style>
  <w:style w:type="table" w:styleId="TableWeb3">
    <w:name w:val="Table Web 3"/>
    <w:basedOn w:val="TableNormal"/>
    <w:uiPriority w:val="99"/>
    <w:rsid w:val="0010602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">
    <w:name w:val="Grid Table 3"/>
    <w:basedOn w:val="TableNormal"/>
    <w:uiPriority w:val="48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2">
    <w:name w:val="List Table 2"/>
    <w:basedOn w:val="TableNormal"/>
    <w:uiPriority w:val="47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1060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1060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ghtGrid-Accent1">
    <w:name w:val="Light Grid Accent 1"/>
    <w:basedOn w:val="TableNormal"/>
    <w:uiPriority w:val="62"/>
    <w:rsid w:val="0010602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0602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060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060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2-Accent1">
    <w:name w:val="Medium Shading 2 Accent 1"/>
    <w:basedOn w:val="TableNormal"/>
    <w:uiPriority w:val="64"/>
    <w:rsid w:val="001060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060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olorfulShading-Accent6">
    <w:name w:val="Colorful Shading Accent 6"/>
    <w:basedOn w:val="TableNormal"/>
    <w:uiPriority w:val="71"/>
    <w:rsid w:val="001060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10602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7Colorful">
    <w:name w:val="List Table 7 Colorful"/>
    <w:basedOn w:val="TableNormal"/>
    <w:uiPriority w:val="52"/>
    <w:rsid w:val="0010602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06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060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060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060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060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10602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2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B6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23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B623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B623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B62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edal\Documents\Custom%20Office%20Templates\_LabA_Word_Ahmed-Sae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EB9B-F46D-46D8-8416-D290CD5C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_LabA_Word_Ahmed-Saeed</Template>
  <TotalTime>54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saeedal</dc:creator>
  <cp:keywords/>
  <dc:description/>
  <cp:lastModifiedBy>saeedal</cp:lastModifiedBy>
  <cp:revision>14</cp:revision>
  <dcterms:created xsi:type="dcterms:W3CDTF">2018-05-29T06:11:00Z</dcterms:created>
  <dcterms:modified xsi:type="dcterms:W3CDTF">2018-05-30T17:32:00Z</dcterms:modified>
</cp:coreProperties>
</file>